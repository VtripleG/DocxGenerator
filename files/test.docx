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«Базы данных»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>ОПК-9 - Способен осваивать методики использования программных средств для решения практических задач.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7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4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126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72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+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Экзамен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252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108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144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4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3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4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126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72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36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+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Экзамен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252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108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144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7"/>
        <w:gridCol w:w="713"/>
        <w:gridCol w:w="704"/>
        <w:gridCol w:w="82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72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54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7"/>
        <w:gridCol w:w="713"/>
        <w:gridCol w:w="704"/>
        <w:gridCol w:w="82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72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54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Учебным планом по дисциплине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014"/>
        <w:gridCol w:w="917"/>
        <w:gridCol w:w="1487"/>
        <w:gridCol w:w="1558"/>
        <w:gridCol w:w="1535"/>
        <w:gridCol w:w="1380"/>
      </w:tblGrid>
      <w:tr>
        <w:trPr/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«Базы данных»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7858"/>
      </w:tblGrid>
      <w:tr>
        <w:trPr>
          <w:trHeight w:val="707" w:hRule="atLeas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2001</TotalTime>
  <Application>LibreOffice/7.3.7.2$Linux_X86_64 LibreOffice_project/30$Build-2</Application>
  <AppVersion>15.0000</AppVersion>
  <Pages>14</Pages>
  <Words>2044</Words>
  <Characters>15036</Characters>
  <CharactersWithSpaces>17447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2023-12-26T22:32:36Z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